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CD96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73CF7D7" wp14:editId="58FCE944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BA02E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4C235F39" w14:textId="77777777" w:rsidTr="00AD0D32">
        <w:trPr>
          <w:trHeight w:val="2880"/>
        </w:trPr>
        <w:tc>
          <w:tcPr>
            <w:tcW w:w="2610" w:type="dxa"/>
            <w:gridSpan w:val="5"/>
          </w:tcPr>
          <w:p w14:paraId="61A9F6C4" w14:textId="5D1569C6" w:rsidR="00AD0D32" w:rsidRDefault="00AD0D32" w:rsidP="00667329"/>
        </w:tc>
        <w:tc>
          <w:tcPr>
            <w:tcW w:w="7470" w:type="dxa"/>
            <w:gridSpan w:val="3"/>
          </w:tcPr>
          <w:p w14:paraId="506CA008" w14:textId="48801474" w:rsidR="00AD0D32" w:rsidRDefault="00110119" w:rsidP="00AD0D32">
            <w:pPr>
              <w:pStyle w:val="Title"/>
              <w:spacing w:after="0"/>
            </w:pPr>
            <w:r>
              <w:t>everline njeri</w:t>
            </w:r>
          </w:p>
          <w:p w14:paraId="72444325" w14:textId="52A2FB35" w:rsidR="00AD0D32" w:rsidRDefault="00110119" w:rsidP="00526631">
            <w:pPr>
              <w:pStyle w:val="Subtitle"/>
            </w:pPr>
            <w:proofErr w:type="spellStart"/>
            <w:r>
              <w:t>Nairobi,Kenya</w:t>
            </w:r>
            <w:proofErr w:type="spellEnd"/>
            <w:r w:rsidR="00AD0D32">
              <w:t xml:space="preserve">| </w:t>
            </w:r>
            <w:r>
              <w:t>evanjeri009@gmail.com</w:t>
            </w:r>
            <w:r w:rsidR="00AD0D32">
              <w:t xml:space="preserve"> |</w:t>
            </w:r>
            <w:r w:rsidR="00AD0D32" w:rsidRPr="00CF1A49">
              <w:t xml:space="preserve"> </w:t>
            </w:r>
          </w:p>
          <w:p w14:paraId="3FD0E664" w14:textId="53B18A59" w:rsidR="00AD0D32" w:rsidRDefault="00110119" w:rsidP="00DE759B">
            <w:r>
              <w:t>An aspiring web developer currently a student taking a degree in IT.</w:t>
            </w:r>
          </w:p>
        </w:tc>
      </w:tr>
      <w:tr w:rsidR="00667329" w14:paraId="34D2D0AB" w14:textId="77777777" w:rsidTr="00AD0D32">
        <w:trPr>
          <w:trHeight w:val="907"/>
        </w:trPr>
        <w:tc>
          <w:tcPr>
            <w:tcW w:w="10080" w:type="dxa"/>
            <w:gridSpan w:val="8"/>
          </w:tcPr>
          <w:p w14:paraId="68703CA1" w14:textId="77777777" w:rsidR="00667329" w:rsidRPr="00667329" w:rsidRDefault="00CE09AC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C3208C2E800A407FABFB1F938F0F0F86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44ED0FB2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169C0458" w14:textId="664D0EEC" w:rsidR="00313CEB" w:rsidRDefault="00110119" w:rsidP="00DE759B">
            <w:pPr>
              <w:pStyle w:val="Heading3"/>
            </w:pPr>
            <w:r>
              <w:t>AUG 2024-present</w:t>
            </w:r>
          </w:p>
        </w:tc>
        <w:tc>
          <w:tcPr>
            <w:tcW w:w="540" w:type="dxa"/>
            <w:gridSpan w:val="2"/>
          </w:tcPr>
          <w:p w14:paraId="7A5F5DBC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0B1D78F" wp14:editId="01A76B1C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1598F0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Ba+qJP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79BF739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3661119A" w14:textId="05E64E98" w:rsidR="00313CEB" w:rsidRPr="005579C9" w:rsidRDefault="00110119" w:rsidP="00110119">
            <w:pPr>
              <w:pStyle w:val="Heading2"/>
            </w:pPr>
            <w:r>
              <w:t>BACHELOR OF SCIENCE IN IT,JKUAT NAIROBI</w:t>
            </w:r>
            <w:r w:rsidR="00457AA3">
              <w:t xml:space="preserve"> </w:t>
            </w:r>
          </w:p>
        </w:tc>
      </w:tr>
      <w:tr w:rsidR="00313CEB" w14:paraId="7B2BF601" w14:textId="77777777" w:rsidTr="00667329">
        <w:trPr>
          <w:trHeight w:val="783"/>
        </w:trPr>
        <w:tc>
          <w:tcPr>
            <w:tcW w:w="1260" w:type="dxa"/>
            <w:vMerge/>
          </w:tcPr>
          <w:p w14:paraId="557FF5D5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906C1E0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3486B85" w14:textId="77777777" w:rsidR="00313CEB" w:rsidRDefault="00313CEB" w:rsidP="009C2411"/>
        </w:tc>
        <w:tc>
          <w:tcPr>
            <w:tcW w:w="180" w:type="dxa"/>
          </w:tcPr>
          <w:p w14:paraId="0C518930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2F08AEF0" w14:textId="77777777" w:rsidR="00313CEB" w:rsidRPr="005579C9" w:rsidRDefault="00313CEB" w:rsidP="00DE759B"/>
        </w:tc>
      </w:tr>
      <w:tr w:rsidR="00313CEB" w14:paraId="6D0CA0E5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60898A98" w14:textId="5997FC65" w:rsidR="00313CEB" w:rsidRDefault="00110119" w:rsidP="00DE759B">
            <w:pPr>
              <w:pStyle w:val="Heading3"/>
            </w:pPr>
            <w:r>
              <w:t>JULY 2025-present</w:t>
            </w:r>
          </w:p>
        </w:tc>
        <w:tc>
          <w:tcPr>
            <w:tcW w:w="540" w:type="dxa"/>
            <w:gridSpan w:val="2"/>
          </w:tcPr>
          <w:p w14:paraId="1796E5FA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C4C2B4" wp14:editId="2D6E2957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E619B9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A23Sjq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3016BDC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389387B3" w14:textId="0F49B47C" w:rsidR="00313CEB" w:rsidRPr="004823C2" w:rsidRDefault="00110119" w:rsidP="00DE759B">
            <w:pPr>
              <w:pStyle w:val="Heading2"/>
            </w:pPr>
            <w:r>
              <w:t>software development,plp kenya</w:t>
            </w:r>
          </w:p>
          <w:p w14:paraId="0EC9C163" w14:textId="78FC62CB" w:rsidR="00313CEB" w:rsidRPr="005579C9" w:rsidRDefault="00313CEB" w:rsidP="00DE759B"/>
        </w:tc>
      </w:tr>
      <w:tr w:rsidR="00313CEB" w14:paraId="0A008DDB" w14:textId="77777777" w:rsidTr="00667329">
        <w:trPr>
          <w:trHeight w:val="783"/>
        </w:trPr>
        <w:tc>
          <w:tcPr>
            <w:tcW w:w="1260" w:type="dxa"/>
            <w:vMerge/>
          </w:tcPr>
          <w:p w14:paraId="1885584C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E990CB0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08894CD" w14:textId="77777777" w:rsidR="00313CEB" w:rsidRDefault="00313CEB" w:rsidP="009C2411"/>
        </w:tc>
        <w:tc>
          <w:tcPr>
            <w:tcW w:w="180" w:type="dxa"/>
          </w:tcPr>
          <w:p w14:paraId="72C166A5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008BB08C" w14:textId="77777777" w:rsidR="00313CEB" w:rsidRPr="005579C9" w:rsidRDefault="00313CEB" w:rsidP="00DE759B"/>
        </w:tc>
      </w:tr>
      <w:tr w:rsidR="00AD0D32" w:rsidRPr="00AD0D32" w14:paraId="30DD67F4" w14:textId="77777777" w:rsidTr="00AD0D32">
        <w:trPr>
          <w:trHeight w:val="432"/>
        </w:trPr>
        <w:tc>
          <w:tcPr>
            <w:tcW w:w="10080" w:type="dxa"/>
            <w:gridSpan w:val="8"/>
          </w:tcPr>
          <w:p w14:paraId="524EB75E" w14:textId="77777777" w:rsidR="00AD0D32" w:rsidRPr="00AD0D32" w:rsidRDefault="00AD0D32" w:rsidP="00AD0D32"/>
        </w:tc>
      </w:tr>
      <w:tr w:rsidR="00110119" w14:paraId="6678880E" w14:textId="77777777" w:rsidTr="00AD0D32">
        <w:trPr>
          <w:gridAfter w:val="1"/>
          <w:wAfter w:w="4770" w:type="dxa"/>
          <w:trHeight w:val="907"/>
        </w:trPr>
        <w:tc>
          <w:tcPr>
            <w:tcW w:w="5040" w:type="dxa"/>
            <w:gridSpan w:val="6"/>
          </w:tcPr>
          <w:p w14:paraId="38E9D2DC" w14:textId="77777777" w:rsidR="00110119" w:rsidRPr="005579C9" w:rsidRDefault="00110119" w:rsidP="00AD0D32">
            <w:pPr>
              <w:pStyle w:val="Heading1"/>
            </w:pPr>
            <w:sdt>
              <w:sdtPr>
                <w:id w:val="-1392877668"/>
                <w:placeholder>
                  <w:docPart w:val="B20E03D3319646F7A0146F9D37B41E9B"/>
                </w:placeholder>
                <w:temporary/>
                <w:showingPlcHdr/>
                <w15:appearance w15:val="hidden"/>
              </w:sdtPr>
              <w:sdtContent>
                <w:r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7D4B05E1" w14:textId="77777777" w:rsidR="00110119" w:rsidRPr="005579C9" w:rsidRDefault="00110119" w:rsidP="00AD0D32"/>
        </w:tc>
      </w:tr>
      <w:tr w:rsidR="00110119" w14:paraId="1251C9EC" w14:textId="77777777" w:rsidTr="006307EA">
        <w:trPr>
          <w:gridAfter w:val="1"/>
          <w:wAfter w:w="4770" w:type="dxa"/>
          <w:trHeight w:val="783"/>
        </w:trPr>
        <w:tc>
          <w:tcPr>
            <w:tcW w:w="5040" w:type="dxa"/>
            <w:gridSpan w:val="6"/>
          </w:tcPr>
          <w:p w14:paraId="390862F1" w14:textId="5C011C78" w:rsidR="00110119" w:rsidRPr="00457AA3" w:rsidRDefault="00110119" w:rsidP="00457AA3">
            <w:pPr>
              <w:pStyle w:val="ListBullet"/>
            </w:pPr>
            <w:r>
              <w:t>C programming</w:t>
            </w:r>
          </w:p>
          <w:p w14:paraId="11C899EF" w14:textId="77777777" w:rsidR="00110119" w:rsidRPr="00457AA3" w:rsidRDefault="00110119" w:rsidP="00457AA3">
            <w:pPr>
              <w:pStyle w:val="ListBullet"/>
            </w:pPr>
            <w:sdt>
              <w:sdtPr>
                <w:id w:val="470179503"/>
                <w:placeholder>
                  <w:docPart w:val="7FB225FF41C948A2B7999DDA603391C1"/>
                </w:placeholder>
                <w:temporary/>
                <w:showingPlcHdr/>
                <w15:appearance w15:val="hidden"/>
              </w:sdtPr>
              <w:sdtContent>
                <w:r w:rsidRPr="00457AA3">
                  <w:t>Excellent communication skills, both verbal and written</w:t>
                </w:r>
              </w:sdtContent>
            </w:sdt>
          </w:p>
          <w:p w14:paraId="57C62C41" w14:textId="14DA1EA1" w:rsidR="00110119" w:rsidRPr="006E1507" w:rsidRDefault="00110119" w:rsidP="00DE759B">
            <w:pPr>
              <w:pStyle w:val="ListBullet"/>
            </w:pPr>
            <w:r>
              <w:t>Python programming</w:t>
            </w:r>
          </w:p>
          <w:p w14:paraId="689CAFEC" w14:textId="5C7DF269" w:rsidR="00110119" w:rsidRPr="005579C9" w:rsidRDefault="00110119" w:rsidP="00DE759B">
            <w:pPr>
              <w:pStyle w:val="ListBullet"/>
            </w:pPr>
            <w:r>
              <w:t>Basic cloud computing</w:t>
            </w:r>
          </w:p>
        </w:tc>
        <w:tc>
          <w:tcPr>
            <w:tcW w:w="270" w:type="dxa"/>
          </w:tcPr>
          <w:p w14:paraId="5E15E9AB" w14:textId="77777777" w:rsidR="00110119" w:rsidRPr="006E1507" w:rsidRDefault="00110119" w:rsidP="00DE759B"/>
        </w:tc>
      </w:tr>
    </w:tbl>
    <w:p w14:paraId="66BC0C9E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08CC" w14:textId="77777777" w:rsidR="00CE09AC" w:rsidRDefault="00CE09AC" w:rsidP="003D42E9">
      <w:r>
        <w:separator/>
      </w:r>
    </w:p>
  </w:endnote>
  <w:endnote w:type="continuationSeparator" w:id="0">
    <w:p w14:paraId="3F3F1B81" w14:textId="77777777" w:rsidR="00CE09AC" w:rsidRDefault="00CE09AC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B47D" w14:textId="77777777" w:rsidR="00CE09AC" w:rsidRDefault="00CE09AC" w:rsidP="003D42E9">
      <w:r>
        <w:separator/>
      </w:r>
    </w:p>
  </w:footnote>
  <w:footnote w:type="continuationSeparator" w:id="0">
    <w:p w14:paraId="10C05301" w14:textId="77777777" w:rsidR="00CE09AC" w:rsidRDefault="00CE09AC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19"/>
    <w:rsid w:val="000761F2"/>
    <w:rsid w:val="000D60A5"/>
    <w:rsid w:val="000E055C"/>
    <w:rsid w:val="00110119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832BD"/>
    <w:rsid w:val="00CE09AC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F18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08C2E800A407FABFB1F938F0F0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A07EF-6AC7-4EA2-B227-AA0DF9E52A30}"/>
      </w:docPartPr>
      <w:docPartBody>
        <w:p w:rsidR="00000000" w:rsidRDefault="000E2272">
          <w:pPr>
            <w:pStyle w:val="C3208C2E800A407FABFB1F938F0F0F86"/>
          </w:pPr>
          <w:r w:rsidRPr="00CF1A49">
            <w:t>Education</w:t>
          </w:r>
        </w:p>
      </w:docPartBody>
    </w:docPart>
    <w:docPart>
      <w:docPartPr>
        <w:name w:val="B20E03D3319646F7A0146F9D37B4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09485-0735-47FE-A6E8-E350DDCFF8D3}"/>
      </w:docPartPr>
      <w:docPartBody>
        <w:p w:rsidR="00000000" w:rsidRDefault="00D028F1" w:rsidP="00D028F1">
          <w:pPr>
            <w:pStyle w:val="B20E03D3319646F7A0146F9D37B41E9B"/>
          </w:pPr>
          <w:r w:rsidRPr="00CF1A49">
            <w:t>Skills</w:t>
          </w:r>
        </w:p>
      </w:docPartBody>
    </w:docPart>
    <w:docPart>
      <w:docPartPr>
        <w:name w:val="7FB225FF41C948A2B7999DDA60339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D9DF8-341A-42B2-AB93-4ABD7203FDD8}"/>
      </w:docPartPr>
      <w:docPartBody>
        <w:p w:rsidR="00000000" w:rsidRDefault="00D028F1" w:rsidP="00D028F1">
          <w:pPr>
            <w:pStyle w:val="7FB225FF41C948A2B7999DDA603391C1"/>
          </w:pPr>
          <w:r w:rsidRPr="00457AA3">
            <w:t>Excellent communication skills, both verbal and written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F1"/>
    <w:rsid w:val="000E2272"/>
    <w:rsid w:val="00D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A45EBC754C4841AEBED435EC58AFA9">
    <w:name w:val="2EA45EBC754C4841AEBED435EC58AFA9"/>
  </w:style>
  <w:style w:type="paragraph" w:customStyle="1" w:styleId="D831D7752890486ABAE09B784CAC1BD1">
    <w:name w:val="D831D7752890486ABAE09B784CAC1BD1"/>
  </w:style>
  <w:style w:type="paragraph" w:customStyle="1" w:styleId="C3D60ABA1C914DB8ABE3E22BCC79DDC2">
    <w:name w:val="C3D60ABA1C914DB8ABE3E22BCC79DDC2"/>
  </w:style>
  <w:style w:type="paragraph" w:customStyle="1" w:styleId="ACE45336F6D64E299A7DABFE0D2DC861">
    <w:name w:val="ACE45336F6D64E299A7DABFE0D2DC861"/>
  </w:style>
  <w:style w:type="paragraph" w:customStyle="1" w:styleId="1B731A02FDDE4604BEBFA1FA4FEA9AC7">
    <w:name w:val="1B731A02FDDE4604BEBFA1FA4FEA9AC7"/>
  </w:style>
  <w:style w:type="paragraph" w:customStyle="1" w:styleId="023D39C41F0F4ED6A9939FEF049E09D1">
    <w:name w:val="023D39C41F0F4ED6A9939FEF049E09D1"/>
  </w:style>
  <w:style w:type="paragraph" w:customStyle="1" w:styleId="9ABCADAFB94843E586D8DB7FA3243D43">
    <w:name w:val="9ABCADAFB94843E586D8DB7FA3243D43"/>
  </w:style>
  <w:style w:type="paragraph" w:customStyle="1" w:styleId="29896365170C41E2A24158AA9176F2B6">
    <w:name w:val="29896365170C41E2A24158AA9176F2B6"/>
  </w:style>
  <w:style w:type="paragraph" w:customStyle="1" w:styleId="D7CA46C2F5774E4A98A93970C2D02ECA">
    <w:name w:val="D7CA46C2F5774E4A98A93970C2D02ECA"/>
  </w:style>
  <w:style w:type="paragraph" w:customStyle="1" w:styleId="7E86100DF6D74F12B1EEBAAB54166FB1">
    <w:name w:val="7E86100DF6D74F12B1EEBAAB54166FB1"/>
  </w:style>
  <w:style w:type="paragraph" w:customStyle="1" w:styleId="F6D32E20F01F44D9827468DA5DFE7FD1">
    <w:name w:val="F6D32E20F01F44D9827468DA5DFE7FD1"/>
  </w:style>
  <w:style w:type="paragraph" w:customStyle="1" w:styleId="488F95418A60438D93F08B58EC808668">
    <w:name w:val="488F95418A60438D93F08B58EC808668"/>
  </w:style>
  <w:style w:type="paragraph" w:customStyle="1" w:styleId="262D528F662445B6BCE87BB117A4E4C3">
    <w:name w:val="262D528F662445B6BCE87BB117A4E4C3"/>
  </w:style>
  <w:style w:type="paragraph" w:customStyle="1" w:styleId="C3208C2E800A407FABFB1F938F0F0F86">
    <w:name w:val="C3208C2E800A407FABFB1F938F0F0F86"/>
  </w:style>
  <w:style w:type="paragraph" w:customStyle="1" w:styleId="726875B5B9354C1A9B11A391FFBC7344">
    <w:name w:val="726875B5B9354C1A9B11A391FFBC7344"/>
  </w:style>
  <w:style w:type="paragraph" w:customStyle="1" w:styleId="562A593AF8BC433D8A55861C9022806C">
    <w:name w:val="562A593AF8BC433D8A55861C9022806C"/>
  </w:style>
  <w:style w:type="paragraph" w:customStyle="1" w:styleId="3F76D83575574D7DAE56494420B662A5">
    <w:name w:val="3F76D83575574D7DAE56494420B662A5"/>
  </w:style>
  <w:style w:type="paragraph" w:customStyle="1" w:styleId="AD6615C01394450D87A816B45143979C">
    <w:name w:val="AD6615C01394450D87A816B45143979C"/>
  </w:style>
  <w:style w:type="paragraph" w:customStyle="1" w:styleId="558539F9F0EF4067AB74F5351CDB8AE5">
    <w:name w:val="558539F9F0EF4067AB74F5351CDB8AE5"/>
  </w:style>
  <w:style w:type="paragraph" w:customStyle="1" w:styleId="CEEEA3DE5CBB4AC1994AC7ED4316B783">
    <w:name w:val="CEEEA3DE5CBB4AC1994AC7ED4316B783"/>
  </w:style>
  <w:style w:type="paragraph" w:customStyle="1" w:styleId="1838B1492D73483B81E4181D01BFDAF7">
    <w:name w:val="1838B1492D73483B81E4181D01BFDAF7"/>
  </w:style>
  <w:style w:type="paragraph" w:customStyle="1" w:styleId="099A6F4729FF425F97B274EBA43B5664">
    <w:name w:val="099A6F4729FF425F97B274EBA43B5664"/>
  </w:style>
  <w:style w:type="paragraph" w:customStyle="1" w:styleId="C57D12D354F1424097CA0A4DD53F11CC">
    <w:name w:val="C57D12D354F1424097CA0A4DD53F11CC"/>
  </w:style>
  <w:style w:type="paragraph" w:customStyle="1" w:styleId="660ECC3A214B45CF97BCCF7443E4AF03">
    <w:name w:val="660ECC3A214B45CF97BCCF7443E4AF03"/>
  </w:style>
  <w:style w:type="paragraph" w:customStyle="1" w:styleId="78DB6D34D89D4A24B9E765A2B5681AD9">
    <w:name w:val="78DB6D34D89D4A24B9E765A2B5681AD9"/>
  </w:style>
  <w:style w:type="paragraph" w:customStyle="1" w:styleId="7D4B2638EE734DAEA25716074F5763CA">
    <w:name w:val="7D4B2638EE734DAEA25716074F5763CA"/>
  </w:style>
  <w:style w:type="paragraph" w:customStyle="1" w:styleId="80CC8B8E37294728A05C529F2B58A71B">
    <w:name w:val="80CC8B8E37294728A05C529F2B58A71B"/>
  </w:style>
  <w:style w:type="paragraph" w:customStyle="1" w:styleId="A84A631AFC624C6681DE0AED5ABC576C">
    <w:name w:val="A84A631AFC624C6681DE0AED5ABC576C"/>
    <w:rsid w:val="00D028F1"/>
  </w:style>
  <w:style w:type="paragraph" w:customStyle="1" w:styleId="4716707CFDB04AF5833BC5BB9FE491F2">
    <w:name w:val="4716707CFDB04AF5833BC5BB9FE491F2"/>
    <w:rsid w:val="00D028F1"/>
  </w:style>
  <w:style w:type="paragraph" w:customStyle="1" w:styleId="B20E03D3319646F7A0146F9D37B41E9B">
    <w:name w:val="B20E03D3319646F7A0146F9D37B41E9B"/>
    <w:rsid w:val="00D028F1"/>
  </w:style>
  <w:style w:type="paragraph" w:customStyle="1" w:styleId="7FB225FF41C948A2B7999DDA603391C1">
    <w:name w:val="7FB225FF41C948A2B7999DDA603391C1"/>
    <w:rsid w:val="00D02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2025-08-02T22:01:00Z</dcterms:created>
  <dcterms:modified xsi:type="dcterms:W3CDTF">2025-08-02T22:10:00Z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